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AF" w:rsidRDefault="00AA0E55" w:rsidP="002D2580">
      <w:pPr>
        <w:pStyle w:val="Title"/>
      </w:pPr>
      <w:r>
        <w:rPr>
          <w:noProof/>
          <w:lang w:eastAsia="en-US"/>
        </w:rPr>
        <w:drawing>
          <wp:inline distT="0" distB="0" distL="0" distR="0">
            <wp:extent cx="1025375" cy="818718"/>
            <wp:effectExtent l="152400" t="171450" r="156210" b="153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6217" cy="85931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E56E8">
        <w:t>Niraj Bohra</w:t>
      </w:r>
    </w:p>
    <w:p w:rsidR="002D2580" w:rsidRDefault="00AA0E55" w:rsidP="00AA0E55">
      <w:pPr>
        <w:ind w:left="1440"/>
      </w:pPr>
      <w:r>
        <w:t xml:space="preserve">              </w:t>
      </w:r>
      <w:r w:rsidR="002D2580">
        <w:t xml:space="preserve">4, </w:t>
      </w:r>
      <w:proofErr w:type="spellStart"/>
      <w:r w:rsidR="002D2580">
        <w:t>Abhilasha</w:t>
      </w:r>
      <w:proofErr w:type="spellEnd"/>
      <w:r w:rsidR="002D2580">
        <w:t xml:space="preserve"> Society, Near Bindu Nursing Home, Chinchwad, Pune </w:t>
      </w:r>
    </w:p>
    <w:p w:rsidR="002D2580" w:rsidRDefault="00AA0E55" w:rsidP="00AA0E55">
      <w:pPr>
        <w:ind w:left="1440"/>
      </w:pPr>
      <w:r>
        <w:t xml:space="preserve">              </w:t>
      </w:r>
      <w:r w:rsidR="002D2580">
        <w:t xml:space="preserve">Email: </w:t>
      </w:r>
      <w:hyperlink r:id="rId10" w:history="1">
        <w:r w:rsidR="002D2580" w:rsidRPr="00A62091">
          <w:rPr>
            <w:rStyle w:val="Hyperlink"/>
          </w:rPr>
          <w:t>nirajbohra.aiesec@gmail.com</w:t>
        </w:r>
      </w:hyperlink>
    </w:p>
    <w:p w:rsidR="004F5684" w:rsidRDefault="00AA0E55" w:rsidP="00AA0E55">
      <w:pPr>
        <w:ind w:left="1440"/>
      </w:pPr>
      <w:r>
        <w:t xml:space="preserve">               </w:t>
      </w:r>
      <w:r w:rsidR="002D2580">
        <w:t>Contact: 8007888680</w:t>
      </w:r>
    </w:p>
    <w:p w:rsidR="0070033A" w:rsidRPr="004F5684" w:rsidRDefault="0070033A" w:rsidP="004F5684">
      <w:r w:rsidRPr="0070033A">
        <w:rPr>
          <w:b/>
          <w:sz w:val="28"/>
          <w:szCs w:val="28"/>
          <w:u w:val="single"/>
        </w:rPr>
        <w:t xml:space="preserve">Objective </w:t>
      </w:r>
    </w:p>
    <w:p w:rsidR="004F5684" w:rsidRPr="00C940B8" w:rsidRDefault="0070033A" w:rsidP="0070033A">
      <w:pPr>
        <w:rPr>
          <w:color w:val="auto"/>
          <w:sz w:val="24"/>
          <w:szCs w:val="24"/>
        </w:rPr>
      </w:pPr>
      <w:r w:rsidRPr="00C940B8">
        <w:rPr>
          <w:color w:val="auto"/>
          <w:sz w:val="24"/>
          <w:szCs w:val="24"/>
        </w:rPr>
        <w:t xml:space="preserve">“Experience is the teacher of all things - Julius Caeser “ </w:t>
      </w:r>
    </w:p>
    <w:p w:rsidR="0070033A" w:rsidRPr="00C940B8" w:rsidRDefault="0070033A" w:rsidP="0070033A">
      <w:pPr>
        <w:rPr>
          <w:color w:val="auto"/>
          <w:sz w:val="24"/>
          <w:szCs w:val="24"/>
        </w:rPr>
      </w:pPr>
      <w:r w:rsidRPr="00C940B8">
        <w:rPr>
          <w:color w:val="auto"/>
          <w:sz w:val="24"/>
          <w:szCs w:val="24"/>
        </w:rPr>
        <w:t xml:space="preserve">I </w:t>
      </w:r>
      <w:r w:rsidR="004F5684" w:rsidRPr="00C940B8">
        <w:rPr>
          <w:color w:val="auto"/>
          <w:sz w:val="24"/>
          <w:szCs w:val="24"/>
        </w:rPr>
        <w:t xml:space="preserve">am seeking to work as </w:t>
      </w:r>
      <w:r w:rsidR="00AA0E55" w:rsidRPr="00C940B8">
        <w:rPr>
          <w:color w:val="auto"/>
          <w:sz w:val="24"/>
          <w:szCs w:val="24"/>
        </w:rPr>
        <w:t>an</w:t>
      </w:r>
      <w:r w:rsidR="004F5684" w:rsidRPr="00C940B8">
        <w:rPr>
          <w:color w:val="auto"/>
          <w:sz w:val="24"/>
          <w:szCs w:val="24"/>
        </w:rPr>
        <w:t xml:space="preserve"> intern in the fields of </w:t>
      </w:r>
      <w:r w:rsidR="00AA0E55" w:rsidRPr="00C940B8">
        <w:rPr>
          <w:color w:val="auto"/>
          <w:sz w:val="24"/>
          <w:szCs w:val="24"/>
        </w:rPr>
        <w:t xml:space="preserve">Software developer or web designer </w:t>
      </w:r>
      <w:r w:rsidR="00CC134A" w:rsidRPr="00C940B8">
        <w:rPr>
          <w:color w:val="auto"/>
          <w:sz w:val="24"/>
          <w:szCs w:val="24"/>
        </w:rPr>
        <w:t>and</w:t>
      </w:r>
      <w:r w:rsidR="004F5684" w:rsidRPr="00C940B8">
        <w:rPr>
          <w:color w:val="auto"/>
          <w:sz w:val="24"/>
          <w:szCs w:val="24"/>
        </w:rPr>
        <w:t xml:space="preserve"> experience the true work culture in organization which shall benefit me in my future.</w:t>
      </w:r>
    </w:p>
    <w:p w:rsidR="002E0BAF" w:rsidRDefault="00511F0E">
      <w:pPr>
        <w:pStyle w:val="SectionHeading"/>
        <w:rPr>
          <w:b/>
          <w:sz w:val="28"/>
          <w:szCs w:val="28"/>
        </w:rPr>
      </w:pPr>
      <w:r w:rsidRPr="007F4E70">
        <w:rPr>
          <w:b/>
          <w:sz w:val="28"/>
          <w:szCs w:val="28"/>
        </w:rPr>
        <w:t xml:space="preserve">Profile </w:t>
      </w:r>
      <w:r w:rsidR="00DD1A8E" w:rsidRPr="007F4E70">
        <w:rPr>
          <w:b/>
          <w:sz w:val="28"/>
          <w:szCs w:val="28"/>
        </w:rPr>
        <w:t>Summary</w:t>
      </w:r>
    </w:p>
    <w:tbl>
      <w:tblPr>
        <w:tblStyle w:val="ResumeTable"/>
        <w:tblW w:w="4333" w:type="pct"/>
        <w:tblLook w:val="04A0" w:firstRow="1" w:lastRow="0" w:firstColumn="1" w:lastColumn="0" w:noHBand="0" w:noVBand="1"/>
        <w:tblDescription w:val="Summary"/>
      </w:tblPr>
      <w:tblGrid>
        <w:gridCol w:w="22"/>
        <w:gridCol w:w="7840"/>
      </w:tblGrid>
      <w:tr w:rsidR="002D2580" w:rsidRPr="007F4E70" w:rsidTr="00C9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"/>
        </w:trPr>
        <w:tc>
          <w:tcPr>
            <w:tcW w:w="14" w:type="pct"/>
          </w:tcPr>
          <w:p w:rsidR="002D2580" w:rsidRPr="007F4E70" w:rsidRDefault="002D2580" w:rsidP="003907C6">
            <w:pPr>
              <w:rPr>
                <w:sz w:val="28"/>
                <w:szCs w:val="28"/>
              </w:rPr>
            </w:pPr>
          </w:p>
        </w:tc>
        <w:tc>
          <w:tcPr>
            <w:tcW w:w="4986" w:type="pct"/>
          </w:tcPr>
          <w:p w:rsidR="002D2580" w:rsidRPr="002D2580" w:rsidRDefault="002D2580" w:rsidP="003907C6">
            <w:pPr>
              <w:rPr>
                <w:sz w:val="24"/>
                <w:szCs w:val="24"/>
              </w:rPr>
            </w:pPr>
          </w:p>
        </w:tc>
      </w:tr>
      <w:tr w:rsidR="002D2580" w:rsidRPr="007F4E70" w:rsidTr="00C940B8">
        <w:trPr>
          <w:trHeight w:val="2268"/>
        </w:trPr>
        <w:tc>
          <w:tcPr>
            <w:tcW w:w="14" w:type="pct"/>
          </w:tcPr>
          <w:p w:rsidR="002D2580" w:rsidRPr="00C940B8" w:rsidRDefault="002D2580" w:rsidP="003907C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986" w:type="pct"/>
          </w:tcPr>
          <w:p w:rsidR="002D2580" w:rsidRPr="00C940B8" w:rsidRDefault="002D2580" w:rsidP="003907C6">
            <w:pPr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 xml:space="preserve">1. An enthusiastic fresher’s highly motivated to closely observe and work in the fields of software development. </w:t>
            </w:r>
          </w:p>
          <w:p w:rsidR="002D2580" w:rsidRPr="00C940B8" w:rsidRDefault="002D2580" w:rsidP="003907C6">
            <w:pPr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2. Eager to learn new technologies and methodologies.</w:t>
            </w:r>
          </w:p>
          <w:p w:rsidR="002D2580" w:rsidRPr="00C940B8" w:rsidRDefault="002D2580" w:rsidP="003907C6">
            <w:pPr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3. Always willing to innovate new technologies for the future.</w:t>
            </w:r>
          </w:p>
          <w:p w:rsidR="002D2580" w:rsidRPr="00C940B8" w:rsidRDefault="002D2580" w:rsidP="003907C6">
            <w:pPr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4. Possesses Good communication, Leadership, Computer technical skills.</w:t>
            </w:r>
          </w:p>
          <w:p w:rsidR="004F5684" w:rsidRPr="00C940B8" w:rsidRDefault="002D2580" w:rsidP="003907C6">
            <w:pPr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5. Hard working and adaptable.</w:t>
            </w:r>
          </w:p>
        </w:tc>
      </w:tr>
    </w:tbl>
    <w:p w:rsidR="002E0BAF" w:rsidRPr="007F4E70" w:rsidRDefault="00AA0E55">
      <w:pPr>
        <w:pStyle w:val="SectionHead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DD1A8E" w:rsidRPr="007F4E70">
        <w:rPr>
          <w:b/>
          <w:sz w:val="28"/>
          <w:szCs w:val="28"/>
        </w:rPr>
        <w:t>Skills</w:t>
      </w:r>
    </w:p>
    <w:tbl>
      <w:tblPr>
        <w:tblStyle w:val="ResumeTable"/>
        <w:tblW w:w="4349" w:type="pct"/>
        <w:tblLook w:val="04A0" w:firstRow="1" w:lastRow="0" w:firstColumn="1" w:lastColumn="0" w:noHBand="0" w:noVBand="1"/>
        <w:tblDescription w:val="Skills"/>
      </w:tblPr>
      <w:tblGrid>
        <w:gridCol w:w="1439"/>
        <w:gridCol w:w="6452"/>
      </w:tblGrid>
      <w:tr w:rsidR="002E0BAF" w:rsidRPr="007F4E70" w:rsidTr="00C9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"/>
        </w:trPr>
        <w:tc>
          <w:tcPr>
            <w:tcW w:w="912" w:type="pct"/>
          </w:tcPr>
          <w:p w:rsidR="002E0BAF" w:rsidRPr="007F4E70" w:rsidRDefault="002E0BAF">
            <w:pPr>
              <w:rPr>
                <w:sz w:val="28"/>
                <w:szCs w:val="28"/>
              </w:rPr>
            </w:pPr>
          </w:p>
        </w:tc>
        <w:tc>
          <w:tcPr>
            <w:tcW w:w="4088" w:type="pct"/>
          </w:tcPr>
          <w:p w:rsidR="002E0BAF" w:rsidRPr="007F4E70" w:rsidRDefault="002E0BAF">
            <w:pPr>
              <w:rPr>
                <w:sz w:val="28"/>
                <w:szCs w:val="28"/>
              </w:rPr>
            </w:pPr>
          </w:p>
        </w:tc>
      </w:tr>
      <w:tr w:rsidR="002E0BAF" w:rsidRPr="007F4E70" w:rsidTr="00C940B8">
        <w:trPr>
          <w:trHeight w:val="852"/>
        </w:trPr>
        <w:tc>
          <w:tcPr>
            <w:tcW w:w="912" w:type="pct"/>
          </w:tcPr>
          <w:p w:rsidR="002E0BAF" w:rsidRPr="007F4E70" w:rsidRDefault="002E0BAF">
            <w:pPr>
              <w:rPr>
                <w:sz w:val="28"/>
                <w:szCs w:val="28"/>
              </w:rPr>
            </w:pPr>
          </w:p>
        </w:tc>
        <w:tc>
          <w:tcPr>
            <w:tcW w:w="4088" w:type="pct"/>
          </w:tcPr>
          <w:p w:rsidR="002E0BAF" w:rsidRPr="004B37F7" w:rsidRDefault="00DD1A8E">
            <w:pPr>
              <w:pStyle w:val="Subsection"/>
              <w:rPr>
                <w:sz w:val="28"/>
                <w:szCs w:val="28"/>
                <w:u w:val="single"/>
              </w:rPr>
            </w:pPr>
            <w:r w:rsidRPr="004B37F7">
              <w:rPr>
                <w:sz w:val="28"/>
                <w:szCs w:val="28"/>
                <w:u w:val="single"/>
              </w:rPr>
              <w:t>Languages</w:t>
            </w:r>
            <w:r w:rsidR="004B37F7" w:rsidRPr="004B37F7">
              <w:rPr>
                <w:sz w:val="28"/>
                <w:szCs w:val="28"/>
                <w:u w:val="single"/>
              </w:rPr>
              <w:t xml:space="preserve"> known</w:t>
            </w:r>
          </w:p>
          <w:p w:rsidR="002E0BAF" w:rsidRPr="00C940B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 xml:space="preserve">HTML </w:t>
            </w:r>
          </w:p>
          <w:p w:rsidR="000A12A9" w:rsidRPr="00C940B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JavaScript</w:t>
            </w:r>
          </w:p>
          <w:p w:rsidR="000A12A9" w:rsidRPr="00C940B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 xml:space="preserve">C </w:t>
            </w:r>
          </w:p>
          <w:p w:rsidR="000A12A9" w:rsidRPr="00C940B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 xml:space="preserve">CSS </w:t>
            </w:r>
          </w:p>
          <w:p w:rsidR="000A12A9" w:rsidRPr="00C940B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 xml:space="preserve">Web Content Management ( Drupal )  </w:t>
            </w:r>
          </w:p>
          <w:p w:rsidR="004B37F7" w:rsidRPr="00C940B8" w:rsidRDefault="004B37F7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C940B8">
              <w:rPr>
                <w:color w:val="auto"/>
                <w:sz w:val="24"/>
                <w:szCs w:val="24"/>
              </w:rPr>
              <w:t>Java</w:t>
            </w:r>
          </w:p>
          <w:p w:rsidR="004B37F7" w:rsidRPr="007F4E70" w:rsidRDefault="004B37F7" w:rsidP="000A12A9">
            <w:pPr>
              <w:pStyle w:val="ListBullet"/>
              <w:rPr>
                <w:sz w:val="28"/>
                <w:szCs w:val="28"/>
              </w:rPr>
            </w:pPr>
            <w:r w:rsidRPr="00C940B8">
              <w:rPr>
                <w:color w:val="auto"/>
                <w:sz w:val="24"/>
                <w:szCs w:val="24"/>
              </w:rPr>
              <w:t>PHP</w:t>
            </w:r>
          </w:p>
        </w:tc>
      </w:tr>
      <w:sdt>
        <w:sdtPr>
          <w:rPr>
            <w:sz w:val="28"/>
            <w:szCs w:val="28"/>
            <w:u w:val="single"/>
          </w:rPr>
          <w:id w:val="1857463929"/>
          <w15:repeatingSection/>
        </w:sdtPr>
        <w:sdtEndPr/>
        <w:sdtContent>
          <w:sdt>
            <w:sdtPr>
              <w:rPr>
                <w:sz w:val="28"/>
                <w:szCs w:val="28"/>
                <w:u w:val="single"/>
              </w:rPr>
              <w:id w:val="2011181661"/>
              <w:placeholder>
                <w:docPart w:val="4A692C44B2914C8DB96BD26BDF121AAA"/>
              </w:placeholder>
              <w15:repeatingSectionItem/>
            </w:sdtPr>
            <w:sdtEndPr/>
            <w:sdtContent>
              <w:tr w:rsidR="002E0BAF" w:rsidRPr="007F4E70" w:rsidTr="00C940B8">
                <w:trPr>
                  <w:trHeight w:val="666"/>
                </w:trPr>
                <w:tc>
                  <w:tcPr>
                    <w:tcW w:w="912" w:type="pct"/>
                  </w:tcPr>
                  <w:p w:rsidR="002E0BAF" w:rsidRPr="004B37F7" w:rsidRDefault="002E0BAF">
                    <w:pPr>
                      <w:rPr>
                        <w:sz w:val="28"/>
                        <w:szCs w:val="28"/>
                        <w:u w:val="single"/>
                      </w:rPr>
                    </w:pPr>
                  </w:p>
                </w:tc>
                <w:tc>
                  <w:tcPr>
                    <w:tcW w:w="4088" w:type="pct"/>
                  </w:tcPr>
                  <w:p w:rsidR="007F4E70" w:rsidRPr="00CC134A" w:rsidRDefault="00DD1A8E" w:rsidP="00CC134A">
                    <w:pPr>
                      <w:pStyle w:val="Subsection"/>
                      <w:rPr>
                        <w:sz w:val="28"/>
                        <w:szCs w:val="28"/>
                        <w:u w:val="single"/>
                      </w:rPr>
                    </w:pPr>
                    <w:r w:rsidRPr="004B37F7">
                      <w:rPr>
                        <w:sz w:val="28"/>
                        <w:szCs w:val="28"/>
                        <w:u w:val="single"/>
                      </w:rPr>
                      <w:t>Software</w:t>
                    </w:r>
                    <w:r w:rsidR="00CC134A">
                      <w:rPr>
                        <w:sz w:val="28"/>
                        <w:szCs w:val="28"/>
                        <w:u w:val="single"/>
                      </w:rPr>
                      <w:t xml:space="preserve"> Skills:</w:t>
                    </w:r>
                    <w:r w:rsidR="00CC134A" w:rsidRPr="00CC134A">
                      <w:rPr>
                        <w:sz w:val="28"/>
                        <w:szCs w:val="28"/>
                      </w:rPr>
                      <w:t xml:space="preserve"> </w:t>
                    </w:r>
                    <w:r w:rsidR="00CC134A" w:rsidRPr="00C940B8">
                      <w:rPr>
                        <w:color w:val="auto"/>
                        <w:sz w:val="24"/>
                        <w:szCs w:val="24"/>
                      </w:rPr>
                      <w:t xml:space="preserve">MS Office , SOAP Sonar , </w:t>
                    </w:r>
                    <w:r w:rsidR="000A12A9" w:rsidRPr="00C940B8">
                      <w:rPr>
                        <w:color w:val="auto"/>
                        <w:sz w:val="24"/>
                        <w:szCs w:val="24"/>
                      </w:rPr>
                      <w:t xml:space="preserve">Tally </w:t>
                    </w:r>
                  </w:p>
                  <w:p w:rsidR="002E0BAF" w:rsidRPr="004B37F7" w:rsidRDefault="002E0BAF" w:rsidP="007F4E70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sz w:val="28"/>
                        <w:szCs w:val="28"/>
                        <w:u w:val="single"/>
                      </w:rPr>
                    </w:pPr>
                  </w:p>
                </w:tc>
              </w:tr>
            </w:sdtContent>
          </w:sdt>
        </w:sdtContent>
      </w:sdt>
    </w:tbl>
    <w:p w:rsidR="002E0BAF" w:rsidRPr="007F4E70" w:rsidRDefault="00DD1A8E">
      <w:pPr>
        <w:pStyle w:val="SectionHeading"/>
        <w:rPr>
          <w:b/>
          <w:sz w:val="28"/>
          <w:szCs w:val="28"/>
        </w:rPr>
      </w:pPr>
      <w:r w:rsidRPr="007F4E70">
        <w:rPr>
          <w:b/>
          <w:sz w:val="28"/>
          <w:szCs w:val="28"/>
        </w:rPr>
        <w:lastRenderedPageBreak/>
        <w:t>Experience</w:t>
      </w:r>
      <w:r w:rsidR="00AA0E55">
        <w:rPr>
          <w:b/>
          <w:sz w:val="28"/>
          <w:szCs w:val="28"/>
        </w:rPr>
        <w:t>s</w:t>
      </w:r>
    </w:p>
    <w:tbl>
      <w:tblPr>
        <w:tblStyle w:val="ResumeTable"/>
        <w:tblW w:w="5618" w:type="pct"/>
        <w:tblLook w:val="04A0" w:firstRow="1" w:lastRow="0" w:firstColumn="1" w:lastColumn="0" w:noHBand="0" w:noVBand="1"/>
        <w:tblDescription w:val="Experience"/>
      </w:tblPr>
      <w:tblGrid>
        <w:gridCol w:w="1861"/>
        <w:gridCol w:w="8332"/>
      </w:tblGrid>
      <w:tr w:rsidR="002E0BAF" w:rsidRPr="007F4E70" w:rsidTr="000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"/>
        </w:trPr>
        <w:tc>
          <w:tcPr>
            <w:tcW w:w="913" w:type="pct"/>
          </w:tcPr>
          <w:p w:rsidR="002E0BAF" w:rsidRPr="007F4E70" w:rsidRDefault="002E0BAF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087" w:type="pct"/>
          </w:tcPr>
          <w:p w:rsidR="002E0BAF" w:rsidRPr="007F4E70" w:rsidRDefault="002E0BAF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2E0BAF" w:rsidRPr="007F4E70" w:rsidTr="000A12A9">
        <w:trPr>
          <w:trHeight w:val="526"/>
        </w:trPr>
        <w:tc>
          <w:tcPr>
            <w:tcW w:w="913" w:type="pct"/>
          </w:tcPr>
          <w:p w:rsidR="003D2F24" w:rsidRPr="00DB3F68" w:rsidRDefault="003D2F24" w:rsidP="003D2F24">
            <w:pPr>
              <w:pStyle w:val="Date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>8</w:t>
            </w:r>
            <w:r w:rsidRPr="00DB3F68">
              <w:rPr>
                <w:color w:val="auto"/>
                <w:sz w:val="24"/>
                <w:szCs w:val="24"/>
                <w:vertAlign w:val="superscript"/>
              </w:rPr>
              <w:t>th</w:t>
            </w:r>
            <w:r w:rsidRPr="00DB3F68">
              <w:rPr>
                <w:color w:val="auto"/>
                <w:sz w:val="24"/>
                <w:szCs w:val="24"/>
              </w:rPr>
              <w:t xml:space="preserve"> August 2013 – Present </w:t>
            </w:r>
          </w:p>
        </w:tc>
        <w:tc>
          <w:tcPr>
            <w:tcW w:w="4087" w:type="pct"/>
          </w:tcPr>
          <w:p w:rsidR="002E0BAF" w:rsidRPr="00DB3F68" w:rsidRDefault="003D2F24">
            <w:pPr>
              <w:pStyle w:val="Subsection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>Senior management Body</w:t>
            </w:r>
            <w:r w:rsidR="00DD1A8E" w:rsidRPr="00DB3F68">
              <w:rPr>
                <w:color w:val="auto"/>
                <w:sz w:val="24"/>
                <w:szCs w:val="24"/>
              </w:rPr>
              <w:t>,  </w:t>
            </w:r>
            <w:r w:rsidRPr="00DB3F68">
              <w:rPr>
                <w:rStyle w:val="Emphasis"/>
                <w:color w:val="auto"/>
                <w:sz w:val="24"/>
                <w:szCs w:val="24"/>
              </w:rPr>
              <w:t xml:space="preserve">AIESEC </w:t>
            </w:r>
          </w:p>
          <w:p w:rsidR="002E0BAF" w:rsidRPr="00DB3F68" w:rsidRDefault="000A12A9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 xml:space="preserve"> Organizing Committee – June National Conference </w:t>
            </w:r>
          </w:p>
          <w:p w:rsidR="000A12A9" w:rsidRPr="00DB3F68" w:rsidRDefault="004B37F7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 xml:space="preserve"> </w:t>
            </w:r>
            <w:r w:rsidR="000A12A9" w:rsidRPr="00DB3F68">
              <w:rPr>
                <w:color w:val="auto"/>
                <w:sz w:val="24"/>
                <w:szCs w:val="24"/>
              </w:rPr>
              <w:t xml:space="preserve">Organizing Committee – Recruitments </w:t>
            </w:r>
          </w:p>
          <w:p w:rsidR="000A12A9" w:rsidRPr="00DB3F68" w:rsidRDefault="004B37F7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 xml:space="preserve"> </w:t>
            </w:r>
            <w:r w:rsidR="000A12A9" w:rsidRPr="00DB3F68">
              <w:rPr>
                <w:color w:val="auto"/>
                <w:sz w:val="24"/>
                <w:szCs w:val="24"/>
              </w:rPr>
              <w:t>Appreciation for maximum registrations for Empower.</w:t>
            </w:r>
          </w:p>
          <w:p w:rsidR="004F5684" w:rsidRPr="00DB3F68" w:rsidRDefault="004F5684" w:rsidP="000A12A9">
            <w:pPr>
              <w:pStyle w:val="ListBullet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 xml:space="preserve"> Operations and volunteered at </w:t>
            </w:r>
            <w:proofErr w:type="spellStart"/>
            <w:r w:rsidRPr="00DB3F68">
              <w:rPr>
                <w:color w:val="auto"/>
                <w:sz w:val="24"/>
                <w:szCs w:val="24"/>
              </w:rPr>
              <w:t>Balakalakaar</w:t>
            </w:r>
            <w:proofErr w:type="spellEnd"/>
          </w:p>
        </w:tc>
      </w:tr>
      <w:sdt>
        <w:sdtPr>
          <w:rPr>
            <w:color w:val="auto"/>
            <w:sz w:val="24"/>
            <w:szCs w:val="24"/>
          </w:rPr>
          <w:id w:val="-1144189173"/>
          <w15:repeatingSection/>
        </w:sdtPr>
        <w:sdtEndPr/>
        <w:sdtContent>
          <w:sdt>
            <w:sdtPr>
              <w:rPr>
                <w:color w:val="auto"/>
                <w:sz w:val="24"/>
                <w:szCs w:val="24"/>
              </w:rPr>
              <w:id w:val="-693077924"/>
              <w:placeholder>
                <w:docPart w:val="4A692C44B2914C8DB96BD26BDF121AAA"/>
              </w:placeholder>
              <w15:repeatingSectionItem/>
            </w:sdtPr>
            <w:sdtEndPr/>
            <w:sdtContent>
              <w:tr w:rsidR="002E0BAF" w:rsidRPr="007F4E70" w:rsidTr="00DB3F68">
                <w:trPr>
                  <w:trHeight w:val="1287"/>
                </w:trPr>
                <w:tc>
                  <w:tcPr>
                    <w:tcW w:w="913" w:type="pct"/>
                  </w:tcPr>
                  <w:p w:rsidR="003D2F24" w:rsidRPr="00DB3F68" w:rsidRDefault="000A12A9" w:rsidP="000A12A9">
                    <w:pPr>
                      <w:pStyle w:val="Date"/>
                      <w:rPr>
                        <w:color w:val="auto"/>
                        <w:sz w:val="24"/>
                        <w:szCs w:val="24"/>
                      </w:rPr>
                    </w:pPr>
                    <w:r w:rsidRPr="00DB3F68">
                      <w:rPr>
                        <w:color w:val="auto"/>
                        <w:sz w:val="24"/>
                        <w:szCs w:val="24"/>
                      </w:rPr>
                      <w:t>1</w:t>
                    </w:r>
                    <w:r w:rsidR="003D2F24" w:rsidRPr="00DB3F68">
                      <w:rPr>
                        <w:color w:val="auto"/>
                        <w:sz w:val="24"/>
                        <w:szCs w:val="24"/>
                        <w:vertAlign w:val="superscript"/>
                      </w:rPr>
                      <w:t>th</w:t>
                    </w:r>
                    <w:r w:rsidR="003D2F24" w:rsidRPr="00DB3F68">
                      <w:rPr>
                        <w:color w:val="auto"/>
                        <w:sz w:val="24"/>
                        <w:szCs w:val="24"/>
                      </w:rPr>
                      <w:t xml:space="preserve"> </w:t>
                    </w:r>
                    <w:r w:rsidRPr="00DB3F68">
                      <w:rPr>
                        <w:color w:val="auto"/>
                        <w:sz w:val="24"/>
                        <w:szCs w:val="24"/>
                      </w:rPr>
                      <w:t xml:space="preserve">May </w:t>
                    </w:r>
                    <w:r w:rsidR="003D2F24" w:rsidRPr="00DB3F68">
                      <w:rPr>
                        <w:color w:val="auto"/>
                        <w:sz w:val="24"/>
                        <w:szCs w:val="24"/>
                      </w:rPr>
                      <w:t xml:space="preserve">2013 – </w:t>
                    </w:r>
                    <w:r w:rsidRPr="00DB3F68">
                      <w:rPr>
                        <w:color w:val="auto"/>
                        <w:sz w:val="24"/>
                        <w:szCs w:val="24"/>
                      </w:rPr>
                      <w:t>5</w:t>
                    </w:r>
                    <w:r w:rsidRPr="00DB3F68">
                      <w:rPr>
                        <w:color w:val="auto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DB3F68">
                      <w:rPr>
                        <w:color w:val="auto"/>
                        <w:sz w:val="24"/>
                        <w:szCs w:val="24"/>
                      </w:rPr>
                      <w:t xml:space="preserve"> June 2013</w:t>
                    </w:r>
                  </w:p>
                </w:tc>
                <w:tc>
                  <w:tcPr>
                    <w:tcW w:w="4087" w:type="pct"/>
                  </w:tcPr>
                  <w:p w:rsidR="002E0BAF" w:rsidRPr="00DB3F68" w:rsidRDefault="000A12A9" w:rsidP="004F5684">
                    <w:pPr>
                      <w:pStyle w:val="Subsection"/>
                      <w:rPr>
                        <w:color w:val="auto"/>
                        <w:sz w:val="24"/>
                        <w:szCs w:val="24"/>
                      </w:rPr>
                    </w:pPr>
                    <w:r w:rsidRPr="00DB3F68">
                      <w:rPr>
                        <w:color w:val="auto"/>
                        <w:sz w:val="24"/>
                        <w:szCs w:val="24"/>
                      </w:rPr>
                      <w:t>Logistics</w:t>
                    </w:r>
                    <w:r w:rsidR="004B37F7" w:rsidRPr="00DB3F68">
                      <w:rPr>
                        <w:color w:val="auto"/>
                        <w:sz w:val="24"/>
                        <w:szCs w:val="24"/>
                      </w:rPr>
                      <w:t xml:space="preserve"> and Technical Manager</w:t>
                    </w:r>
                    <w:r w:rsidR="00DD1A8E" w:rsidRPr="00DB3F68">
                      <w:rPr>
                        <w:color w:val="auto"/>
                        <w:sz w:val="24"/>
                        <w:szCs w:val="24"/>
                      </w:rPr>
                      <w:t>,  </w:t>
                    </w:r>
                    <w:r w:rsidRPr="00DB3F68">
                      <w:rPr>
                        <w:rStyle w:val="Emphasis"/>
                        <w:color w:val="auto"/>
                        <w:sz w:val="24"/>
                        <w:szCs w:val="24"/>
                      </w:rPr>
                      <w:t>Arihant Polymo</w:t>
                    </w:r>
                    <w:r w:rsidR="004F5684" w:rsidRPr="00DB3F68">
                      <w:rPr>
                        <w:rStyle w:val="Emphasis"/>
                        <w:color w:val="auto"/>
                        <w:sz w:val="24"/>
                        <w:szCs w:val="24"/>
                      </w:rPr>
                      <w:t>ulds &amp; Polymers Private Limited</w:t>
                    </w:r>
                  </w:p>
                </w:tc>
              </w:tr>
            </w:sdtContent>
          </w:sdt>
        </w:sdtContent>
      </w:sdt>
    </w:tbl>
    <w:p w:rsidR="002E0BAF" w:rsidRPr="007F4E70" w:rsidRDefault="00DD1A8E">
      <w:pPr>
        <w:pStyle w:val="SectionHeading"/>
        <w:rPr>
          <w:b/>
          <w:sz w:val="28"/>
          <w:szCs w:val="28"/>
        </w:rPr>
      </w:pPr>
      <w:r w:rsidRPr="007F4E70">
        <w:rPr>
          <w:b/>
          <w:sz w:val="28"/>
          <w:szCs w:val="28"/>
        </w:rPr>
        <w:t>Education</w:t>
      </w:r>
    </w:p>
    <w:tbl>
      <w:tblPr>
        <w:tblStyle w:val="ResumeTable"/>
        <w:tblpPr w:leftFromText="180" w:rightFromText="180" w:vertAnchor="text" w:horzAnchor="margin" w:tblpY="132"/>
        <w:tblW w:w="5879" w:type="pct"/>
        <w:tblLook w:val="04A0" w:firstRow="1" w:lastRow="0" w:firstColumn="1" w:lastColumn="0" w:noHBand="0" w:noVBand="1"/>
        <w:tblDescription w:val="Education"/>
      </w:tblPr>
      <w:tblGrid>
        <w:gridCol w:w="1948"/>
        <w:gridCol w:w="8719"/>
      </w:tblGrid>
      <w:tr w:rsidR="004043EC" w:rsidRPr="007F4E70" w:rsidTr="004B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2"/>
        </w:trPr>
        <w:tc>
          <w:tcPr>
            <w:tcW w:w="913" w:type="pct"/>
          </w:tcPr>
          <w:p w:rsidR="004043EC" w:rsidRPr="007F4E70" w:rsidRDefault="004043EC" w:rsidP="004043E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087" w:type="pct"/>
          </w:tcPr>
          <w:p w:rsidR="004043EC" w:rsidRPr="007F4E70" w:rsidRDefault="004043EC" w:rsidP="004043EC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4043EC" w:rsidRPr="007F4E70" w:rsidTr="004B37F7">
        <w:trPr>
          <w:trHeight w:val="1036"/>
        </w:trPr>
        <w:tc>
          <w:tcPr>
            <w:tcW w:w="913" w:type="pct"/>
          </w:tcPr>
          <w:p w:rsidR="004B37F7" w:rsidRPr="00DB3F68" w:rsidRDefault="004043EC" w:rsidP="004043EC">
            <w:pPr>
              <w:pStyle w:val="Date"/>
              <w:rPr>
                <w:sz w:val="24"/>
                <w:szCs w:val="24"/>
              </w:rPr>
            </w:pPr>
            <w:r w:rsidRPr="00DB3F68">
              <w:rPr>
                <w:sz w:val="24"/>
                <w:szCs w:val="24"/>
              </w:rPr>
              <w:t>12</w:t>
            </w:r>
            <w:r w:rsidRPr="00DB3F68">
              <w:rPr>
                <w:sz w:val="24"/>
                <w:szCs w:val="24"/>
                <w:vertAlign w:val="superscript"/>
              </w:rPr>
              <w:t>th</w:t>
            </w:r>
            <w:r w:rsidR="004B37F7" w:rsidRPr="00DB3F68">
              <w:rPr>
                <w:sz w:val="24"/>
                <w:szCs w:val="24"/>
              </w:rPr>
              <w:t xml:space="preserve"> 2013 - </w:t>
            </w:r>
            <w:r w:rsidRPr="00DB3F68">
              <w:rPr>
                <w:sz w:val="24"/>
                <w:szCs w:val="24"/>
              </w:rPr>
              <w:t xml:space="preserve">75% </w:t>
            </w:r>
          </w:p>
          <w:p w:rsidR="004043EC" w:rsidRPr="00DB3F68" w:rsidRDefault="004B37F7" w:rsidP="004043EC">
            <w:pPr>
              <w:pStyle w:val="Date"/>
              <w:rPr>
                <w:sz w:val="24"/>
                <w:szCs w:val="24"/>
              </w:rPr>
            </w:pPr>
            <w:r w:rsidRPr="00DB3F68">
              <w:rPr>
                <w:sz w:val="24"/>
                <w:szCs w:val="24"/>
              </w:rPr>
              <w:t xml:space="preserve"> ( II in Merit ) </w:t>
            </w:r>
          </w:p>
        </w:tc>
        <w:tc>
          <w:tcPr>
            <w:tcW w:w="4087" w:type="pct"/>
          </w:tcPr>
          <w:p w:rsidR="004B37F7" w:rsidRPr="00DB3F68" w:rsidRDefault="004043EC" w:rsidP="004043EC">
            <w:pPr>
              <w:pStyle w:val="Subsection"/>
              <w:rPr>
                <w:color w:val="auto"/>
                <w:sz w:val="24"/>
                <w:szCs w:val="24"/>
              </w:rPr>
            </w:pPr>
            <w:r w:rsidRPr="00DB3F68">
              <w:rPr>
                <w:color w:val="auto"/>
                <w:sz w:val="24"/>
                <w:szCs w:val="24"/>
              </w:rPr>
              <w:t>Higher Secondary Certificate,  </w:t>
            </w:r>
          </w:p>
          <w:p w:rsidR="004043EC" w:rsidRPr="00DB3F68" w:rsidRDefault="004043EC" w:rsidP="004043EC">
            <w:pPr>
              <w:pStyle w:val="Subsection"/>
              <w:rPr>
                <w:color w:val="auto"/>
                <w:sz w:val="24"/>
                <w:szCs w:val="24"/>
              </w:rPr>
            </w:pPr>
            <w:r w:rsidRPr="00DB3F68">
              <w:rPr>
                <w:rFonts w:ascii="Arial" w:hAnsi="Arial" w:cs="Arial"/>
                <w:bCs/>
                <w:color w:val="auto"/>
                <w:sz w:val="24"/>
                <w:szCs w:val="24"/>
                <w:shd w:val="clear" w:color="auto" w:fill="FFFFFF"/>
              </w:rPr>
              <w:t>Brihan</w:t>
            </w:r>
            <w:r w:rsidRPr="00DB3F6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 Maharashtra College of Commerce (BMCC)</w:t>
            </w:r>
          </w:p>
        </w:tc>
      </w:tr>
      <w:sdt>
        <w:sdtPr>
          <w:rPr>
            <w:sz w:val="24"/>
            <w:szCs w:val="24"/>
          </w:rPr>
          <w:id w:val="1945648944"/>
          <w15:repeatingSection/>
        </w:sdtPr>
        <w:sdtEndPr>
          <w:rPr>
            <w:color w:val="auto"/>
          </w:rPr>
        </w:sdtEndPr>
        <w:sdtContent>
          <w:sdt>
            <w:sdtPr>
              <w:rPr>
                <w:sz w:val="24"/>
                <w:szCs w:val="24"/>
              </w:rPr>
              <w:id w:val="1768577862"/>
              <w:placeholder>
                <w:docPart w:val="DA3F6176B4B145A0A8A30CB9D386C9EE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4043EC" w:rsidRPr="007F4E70" w:rsidTr="004B37F7">
                <w:trPr>
                  <w:trHeight w:val="722"/>
                </w:trPr>
                <w:tc>
                  <w:tcPr>
                    <w:tcW w:w="913" w:type="pct"/>
                  </w:tcPr>
                  <w:p w:rsidR="004043EC" w:rsidRPr="00DB3F68" w:rsidRDefault="004043EC" w:rsidP="004043EC">
                    <w:pPr>
                      <w:pStyle w:val="Date"/>
                      <w:rPr>
                        <w:sz w:val="24"/>
                        <w:szCs w:val="24"/>
                      </w:rPr>
                    </w:pPr>
                    <w:r w:rsidRPr="00DB3F68">
                      <w:rPr>
                        <w:sz w:val="24"/>
                        <w:szCs w:val="24"/>
                      </w:rPr>
                      <w:t xml:space="preserve">BCA 2013 – 16 </w:t>
                    </w:r>
                  </w:p>
                </w:tc>
                <w:tc>
                  <w:tcPr>
                    <w:tcW w:w="4087" w:type="pct"/>
                  </w:tcPr>
                  <w:p w:rsidR="004043EC" w:rsidRPr="00DB3F68" w:rsidRDefault="004043EC" w:rsidP="004043EC">
                    <w:pPr>
                      <w:pStyle w:val="Subsection"/>
                      <w:rPr>
                        <w:color w:val="auto"/>
                        <w:sz w:val="24"/>
                        <w:szCs w:val="24"/>
                      </w:rPr>
                    </w:pPr>
                    <w:r w:rsidRPr="00DB3F68">
                      <w:rPr>
                        <w:color w:val="auto"/>
                        <w:sz w:val="24"/>
                        <w:szCs w:val="24"/>
                      </w:rPr>
                      <w:t xml:space="preserve">Symbiosis Institute of Computer Studies and Research ( Present ) </w:t>
                    </w:r>
                  </w:p>
                </w:tc>
              </w:tr>
            </w:sdtContent>
          </w:sdt>
        </w:sdtContent>
      </w:sdt>
    </w:tbl>
    <w:p w:rsidR="004043EC" w:rsidRPr="00AA0E55" w:rsidRDefault="00AA0E55" w:rsidP="00AA0E55">
      <w:pPr>
        <w:pStyle w:val="Heading1"/>
        <w:rPr>
          <w:color w:val="808080" w:themeColor="background1" w:themeShade="80"/>
          <w:u w:val="single"/>
        </w:rPr>
      </w:pPr>
      <w:r w:rsidRPr="00AA0E55">
        <w:rPr>
          <w:color w:val="808080" w:themeColor="background1" w:themeShade="80"/>
          <w:u w:val="single"/>
        </w:rPr>
        <w:t>Interest &amp; Hobbie</w:t>
      </w:r>
      <w:r w:rsidRPr="00AA0E55">
        <w:rPr>
          <w:color w:val="808080" w:themeColor="background1" w:themeShade="80"/>
          <w:u w:val="single"/>
        </w:rPr>
        <w:t>s</w:t>
      </w:r>
      <w:r w:rsidRPr="00AA0E55">
        <w:rPr>
          <w:color w:val="808080" w:themeColor="background1" w:themeShade="80"/>
          <w:u w:val="single"/>
        </w:rPr>
        <w:t xml:space="preserve"> </w:t>
      </w:r>
    </w:p>
    <w:p w:rsidR="00AA0E55" w:rsidRPr="00DB3F68" w:rsidRDefault="00AA0E55" w:rsidP="00AA0E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3F68">
        <w:rPr>
          <w:color w:val="auto"/>
          <w:sz w:val="24"/>
          <w:szCs w:val="24"/>
        </w:rPr>
        <w:t>Reading</w:t>
      </w:r>
    </w:p>
    <w:p w:rsidR="00AA0E55" w:rsidRPr="00DB3F68" w:rsidRDefault="00AA0E55" w:rsidP="00AA0E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3F68">
        <w:rPr>
          <w:color w:val="auto"/>
          <w:sz w:val="24"/>
          <w:szCs w:val="24"/>
        </w:rPr>
        <w:t xml:space="preserve">Photography </w:t>
      </w:r>
    </w:p>
    <w:p w:rsidR="00AA0E55" w:rsidRPr="00DB3F68" w:rsidRDefault="00AA0E55" w:rsidP="00AA0E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3F68">
        <w:rPr>
          <w:color w:val="auto"/>
          <w:sz w:val="24"/>
          <w:szCs w:val="24"/>
        </w:rPr>
        <w:t>Programming</w:t>
      </w:r>
    </w:p>
    <w:p w:rsidR="00AA0E55" w:rsidRPr="00DB3F68" w:rsidRDefault="00AA0E55" w:rsidP="00AA0E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3F68">
        <w:rPr>
          <w:color w:val="auto"/>
          <w:sz w:val="24"/>
          <w:szCs w:val="24"/>
        </w:rPr>
        <w:t xml:space="preserve"> Adventure sports</w:t>
      </w:r>
    </w:p>
    <w:p w:rsidR="00AA0E55" w:rsidRPr="00DB3F68" w:rsidRDefault="00AA0E55" w:rsidP="00AA0E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3F68">
        <w:rPr>
          <w:color w:val="auto"/>
          <w:sz w:val="24"/>
          <w:szCs w:val="24"/>
        </w:rPr>
        <w:t xml:space="preserve"> Travelling </w:t>
      </w:r>
    </w:p>
    <w:p w:rsidR="004043EC" w:rsidRPr="007F4E70" w:rsidRDefault="004043EC" w:rsidP="004043EC">
      <w:pPr>
        <w:pStyle w:val="SectionHeading"/>
        <w:rPr>
          <w:b/>
          <w:sz w:val="28"/>
          <w:szCs w:val="28"/>
          <w:u w:val="single"/>
        </w:rPr>
      </w:pPr>
      <w:r w:rsidRPr="007F4E70">
        <w:rPr>
          <w:b/>
          <w:sz w:val="28"/>
          <w:szCs w:val="28"/>
          <w:u w:val="single"/>
        </w:rPr>
        <w:t>projects</w:t>
      </w:r>
    </w:p>
    <w:p w:rsidR="004043EC" w:rsidRPr="004B37F7" w:rsidRDefault="004043EC" w:rsidP="004043EC">
      <w:pPr>
        <w:rPr>
          <w:color w:val="auto"/>
          <w:sz w:val="28"/>
          <w:szCs w:val="28"/>
        </w:rPr>
      </w:pPr>
    </w:p>
    <w:p w:rsidR="004043EC" w:rsidRPr="00DB3F68" w:rsidRDefault="004043EC" w:rsidP="004043EC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The </w:t>
      </w:r>
      <w:r w:rsidRPr="00DB3F68">
        <w:rPr>
          <w:rFonts w:ascii="Arial" w:hAnsi="Arial" w:cs="Arial"/>
          <w:bCs/>
          <w:color w:val="auto"/>
          <w:sz w:val="24"/>
          <w:szCs w:val="24"/>
          <w:shd w:val="clear" w:color="auto" w:fill="FFFFFF"/>
        </w:rPr>
        <w:t>Textbook Companion</w:t>
      </w:r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="004B37F7"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Project was a project aimed</w:t>
      </w:r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to port solved examples from standard textbooks using an open source software system</w:t>
      </w:r>
      <w:r w:rsidR="004B37F7"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007F4E70" w:rsidRPr="00DB3F68" w:rsidRDefault="007F4E70" w:rsidP="007F4E70">
      <w:pPr>
        <w:rPr>
          <w:color w:val="auto"/>
          <w:sz w:val="24"/>
          <w:szCs w:val="24"/>
        </w:rPr>
      </w:pPr>
    </w:p>
    <w:p w:rsidR="007F4E70" w:rsidRPr="00DB3F68" w:rsidRDefault="007F4E70" w:rsidP="004043EC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Website Dev</w:t>
      </w:r>
      <w:bookmarkStart w:id="0" w:name="_GoBack"/>
      <w:bookmarkEnd w:id="0"/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elopment (Drupal)</w:t>
      </w:r>
      <w:r w:rsidR="004B37F7"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Pr="00DB3F6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sectPr w:rsidR="007F4E70" w:rsidRPr="00DB3F68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2F" w:rsidRDefault="0094722F">
      <w:pPr>
        <w:spacing w:after="0"/>
      </w:pPr>
      <w:r>
        <w:separator/>
      </w:r>
    </w:p>
    <w:p w:rsidR="0094722F" w:rsidRDefault="0094722F"/>
  </w:endnote>
  <w:endnote w:type="continuationSeparator" w:id="0">
    <w:p w:rsidR="0094722F" w:rsidRDefault="0094722F">
      <w:pPr>
        <w:spacing w:after="0"/>
      </w:pPr>
      <w:r>
        <w:continuationSeparator/>
      </w:r>
    </w:p>
    <w:p w:rsidR="0094722F" w:rsidRDefault="00947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AF" w:rsidRDefault="00DD1A8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B3F6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2F" w:rsidRDefault="0094722F">
      <w:pPr>
        <w:spacing w:after="0"/>
      </w:pPr>
      <w:r>
        <w:separator/>
      </w:r>
    </w:p>
    <w:p w:rsidR="0094722F" w:rsidRDefault="0094722F"/>
  </w:footnote>
  <w:footnote w:type="continuationSeparator" w:id="0">
    <w:p w:rsidR="0094722F" w:rsidRDefault="0094722F">
      <w:pPr>
        <w:spacing w:after="0"/>
      </w:pPr>
      <w:r>
        <w:continuationSeparator/>
      </w:r>
    </w:p>
    <w:p w:rsidR="0094722F" w:rsidRDefault="0094722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50E3CB0"/>
    <w:multiLevelType w:val="hybridMultilevel"/>
    <w:tmpl w:val="D9F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55449"/>
    <w:multiLevelType w:val="hybridMultilevel"/>
    <w:tmpl w:val="4EE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E8"/>
    <w:rsid w:val="000A12A9"/>
    <w:rsid w:val="001B6F77"/>
    <w:rsid w:val="002D2580"/>
    <w:rsid w:val="002E0BAF"/>
    <w:rsid w:val="003D2F24"/>
    <w:rsid w:val="00400BE3"/>
    <w:rsid w:val="004043EC"/>
    <w:rsid w:val="004B37F7"/>
    <w:rsid w:val="004C4074"/>
    <w:rsid w:val="004F5684"/>
    <w:rsid w:val="00511F0E"/>
    <w:rsid w:val="00695651"/>
    <w:rsid w:val="0070033A"/>
    <w:rsid w:val="007F4E70"/>
    <w:rsid w:val="008801CA"/>
    <w:rsid w:val="008B791A"/>
    <w:rsid w:val="008E56E8"/>
    <w:rsid w:val="0094722F"/>
    <w:rsid w:val="00A56243"/>
    <w:rsid w:val="00AA0E55"/>
    <w:rsid w:val="00C13810"/>
    <w:rsid w:val="00C27D4E"/>
    <w:rsid w:val="00C53132"/>
    <w:rsid w:val="00C940B8"/>
    <w:rsid w:val="00CC134A"/>
    <w:rsid w:val="00D159DA"/>
    <w:rsid w:val="00DB3F68"/>
    <w:rsid w:val="00DD1A8E"/>
    <w:rsid w:val="00F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D490-01D5-4F10-8C31-0D0F0A0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customStyle="1" w:styleId="apple-converted-space">
    <w:name w:val="apple-converted-space"/>
    <w:basedOn w:val="DefaultParagraphFont"/>
    <w:rsid w:val="000A12A9"/>
  </w:style>
  <w:style w:type="paragraph" w:styleId="ListParagraph">
    <w:name w:val="List Paragraph"/>
    <w:basedOn w:val="Normal"/>
    <w:uiPriority w:val="34"/>
    <w:unhideWhenUsed/>
    <w:qFormat/>
    <w:rsid w:val="000A1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580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0E5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irajbohra.aiesec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aj%20Bohr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692C44B2914C8DB96BD26BDF12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27C0-A874-4A2C-879C-508F6E365A9E}"/>
      </w:docPartPr>
      <w:docPartBody>
        <w:p w:rsidR="00CF1E2D" w:rsidRDefault="00CF1E2D">
          <w:pPr>
            <w:pStyle w:val="4A692C44B2914C8DB96BD26BDF121A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3F6176B4B145A0A8A30CB9D386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AAD35-8234-4243-839D-04FD4D8E74B5}"/>
      </w:docPartPr>
      <w:docPartBody>
        <w:p w:rsidR="001119B2" w:rsidRDefault="00487764" w:rsidP="00487764">
          <w:pPr>
            <w:pStyle w:val="DA3F6176B4B145A0A8A30CB9D386C9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2D"/>
    <w:rsid w:val="000424F3"/>
    <w:rsid w:val="001119B2"/>
    <w:rsid w:val="00344A67"/>
    <w:rsid w:val="00487764"/>
    <w:rsid w:val="006C0596"/>
    <w:rsid w:val="007431D9"/>
    <w:rsid w:val="008C664B"/>
    <w:rsid w:val="00BE0A00"/>
    <w:rsid w:val="00CF1E2D"/>
    <w:rsid w:val="00F1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CE2FB6ADE43B2B9D2401DCC649A1E">
    <w:name w:val="C52CE2FB6ADE43B2B9D2401DCC649A1E"/>
  </w:style>
  <w:style w:type="paragraph" w:customStyle="1" w:styleId="C1BB49FE55D246D4866DE31096F5DB31">
    <w:name w:val="C1BB49FE55D246D4866DE31096F5DB31"/>
  </w:style>
  <w:style w:type="paragraph" w:customStyle="1" w:styleId="22925BCEAA704A5FB091DFC612E207C5">
    <w:name w:val="22925BCEAA704A5FB091DFC612E207C5"/>
  </w:style>
  <w:style w:type="paragraph" w:customStyle="1" w:styleId="E609DB9969C04269B7B397FD9DA3EE00">
    <w:name w:val="E609DB9969C04269B7B397FD9DA3EE00"/>
  </w:style>
  <w:style w:type="paragraph" w:customStyle="1" w:styleId="560F5F1FFE0240F7AEA8878709054EA7">
    <w:name w:val="560F5F1FFE0240F7AEA8878709054EA7"/>
  </w:style>
  <w:style w:type="paragraph" w:customStyle="1" w:styleId="5031AF47F3DC47899A566D276B900AA6">
    <w:name w:val="5031AF47F3DC47899A566D276B900AA6"/>
  </w:style>
  <w:style w:type="character" w:styleId="PlaceholderText">
    <w:name w:val="Placeholder Text"/>
    <w:basedOn w:val="DefaultParagraphFont"/>
    <w:uiPriority w:val="99"/>
    <w:semiHidden/>
    <w:rsid w:val="008C664B"/>
    <w:rPr>
      <w:color w:val="808080"/>
    </w:rPr>
  </w:style>
  <w:style w:type="paragraph" w:customStyle="1" w:styleId="4A692C44B2914C8DB96BD26BDF121AAA">
    <w:name w:val="4A692C44B2914C8DB96BD26BDF121AAA"/>
  </w:style>
  <w:style w:type="paragraph" w:customStyle="1" w:styleId="AB7D2E8A5D75449AB016FCBF9CADCD2D">
    <w:name w:val="AB7D2E8A5D75449AB016FCBF9CADCD2D"/>
  </w:style>
  <w:style w:type="paragraph" w:customStyle="1" w:styleId="891DBD6AE8CD41D794C8D638E5951770">
    <w:name w:val="891DBD6AE8CD41D794C8D638E5951770"/>
  </w:style>
  <w:style w:type="paragraph" w:customStyle="1" w:styleId="4909E9A0B64146608553ACA6D5A3B595">
    <w:name w:val="4909E9A0B64146608553ACA6D5A3B59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9FD70FE238E84F328D778E90FC196D08">
    <w:name w:val="9FD70FE238E84F328D778E90FC196D08"/>
  </w:style>
  <w:style w:type="paragraph" w:customStyle="1" w:styleId="2FA54ACCE9034C368DD5D9C257F1FD15">
    <w:name w:val="2FA54ACCE9034C368DD5D9C257F1FD15"/>
  </w:style>
  <w:style w:type="paragraph" w:customStyle="1" w:styleId="2C5778C65BAC4700B29FB953D89C54CE">
    <w:name w:val="2C5778C65BAC4700B29FB953D89C54CE"/>
  </w:style>
  <w:style w:type="paragraph" w:customStyle="1" w:styleId="F1243CF6B7C546F2AAF688D19D6D7C41">
    <w:name w:val="F1243CF6B7C546F2AAF688D19D6D7C41"/>
  </w:style>
  <w:style w:type="paragraph" w:customStyle="1" w:styleId="A23C051717CE46BABF2676723B4C48F2">
    <w:name w:val="A23C051717CE46BABF2676723B4C48F2"/>
    <w:rsid w:val="00487764"/>
  </w:style>
  <w:style w:type="paragraph" w:customStyle="1" w:styleId="DA3F6176B4B145A0A8A30CB9D386C9EE">
    <w:name w:val="DA3F6176B4B145A0A8A30CB9D386C9EE"/>
    <w:rsid w:val="00487764"/>
  </w:style>
  <w:style w:type="paragraph" w:customStyle="1" w:styleId="4079A9D038BD48048B52E496D955E5F4">
    <w:name w:val="4079A9D038BD48048B52E496D955E5F4"/>
    <w:rsid w:val="00BE0A00"/>
  </w:style>
  <w:style w:type="paragraph" w:customStyle="1" w:styleId="CC2073FE02414D6A9701DE1EC427F493">
    <w:name w:val="CC2073FE02414D6A9701DE1EC427F493"/>
    <w:rsid w:val="008C664B"/>
  </w:style>
  <w:style w:type="paragraph" w:customStyle="1" w:styleId="B901AEFAE77D4F30988993274D9DFAA1">
    <w:name w:val="B901AEFAE77D4F30988993274D9DFAA1"/>
    <w:rsid w:val="008C6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3A5B0-30D3-4F34-8D91-D70A532B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287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 Bohra</dc:creator>
  <cp:keywords/>
  <dc:description/>
  <cp:lastModifiedBy>Niraj Bohra</cp:lastModifiedBy>
  <cp:revision>8</cp:revision>
  <dcterms:created xsi:type="dcterms:W3CDTF">2015-03-05T12:28:00Z</dcterms:created>
  <dcterms:modified xsi:type="dcterms:W3CDTF">2015-04-26T10:35:00Z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